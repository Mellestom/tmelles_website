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E853" w14:textId="0D57FAE1" w:rsidR="00816216" w:rsidRPr="00674578" w:rsidRDefault="00471434" w:rsidP="00D42D23">
      <w:pPr>
        <w:pStyle w:val="Title"/>
      </w:pPr>
      <w:r w:rsidRPr="00674578">
        <w:t>Thomas Melles</w:t>
      </w:r>
    </w:p>
    <w:p w14:paraId="46D27ED6" w14:textId="474355F9" w:rsidR="006270A9" w:rsidRDefault="00471434" w:rsidP="00471434">
      <w:r>
        <w:t>630 731</w:t>
      </w:r>
      <w:r w:rsidR="0027789D">
        <w:t xml:space="preserve"> </w:t>
      </w:r>
      <w:r>
        <w:t>9499</w:t>
      </w:r>
      <w:r w:rsidR="00141A4C">
        <w:t> | </w:t>
      </w:r>
      <w:hyperlink r:id="rId11" w:history="1">
        <w:r w:rsidR="00960A0D" w:rsidRPr="00BF118C">
          <w:rPr>
            <w:rStyle w:val="Hyperlink"/>
          </w:rPr>
          <w:t>Thomas-melles@uiowa.edu</w:t>
        </w:r>
      </w:hyperlink>
      <w:r w:rsidR="00960A0D">
        <w:t xml:space="preserve"> | </w:t>
      </w:r>
      <w:hyperlink r:id="rId12" w:history="1">
        <w:r w:rsidR="00761DAC" w:rsidRPr="00BF118C">
          <w:rPr>
            <w:rStyle w:val="Hyperlink"/>
          </w:rPr>
          <w:t>https://www.linkedin.com/in/tommymelles/</w:t>
        </w:r>
      </w:hyperlink>
      <w:r w:rsidR="00761DAC">
        <w:t xml:space="preserve"> | </w:t>
      </w:r>
    </w:p>
    <w:p w14:paraId="1458ABE4" w14:textId="4C8FCB0C" w:rsidR="006270A9" w:rsidRDefault="00000000">
      <w:pPr>
        <w:pStyle w:val="Heading1"/>
      </w:pPr>
      <w:sdt>
        <w:sdtPr>
          <w:alias w:val="Education:"/>
          <w:tag w:val="Education:"/>
          <w:id w:val="807127995"/>
          <w:placeholder>
            <w:docPart w:val="DB6AA0E4CE8D4109A78193BB956057F4"/>
          </w:placeholder>
          <w:temporary/>
          <w:showingPlcHdr/>
          <w15:appearance w15:val="hidden"/>
        </w:sdtPr>
        <w:sdtContent>
          <w:r w:rsidR="009D5933" w:rsidRPr="00D202B4">
            <w:rPr>
              <w:szCs w:val="36"/>
            </w:rPr>
            <w:t>Education</w:t>
          </w:r>
        </w:sdtContent>
      </w:sdt>
    </w:p>
    <w:p w14:paraId="0E799311" w14:textId="0633CC61" w:rsidR="003D063E" w:rsidRDefault="00C16062" w:rsidP="003D063E">
      <w:pPr>
        <w:pStyle w:val="ListBullet"/>
      </w:pPr>
      <w:r w:rsidRPr="003D063E">
        <w:rPr>
          <w:rStyle w:val="Heading2Char"/>
        </w:rPr>
        <w:t xml:space="preserve">TIppie College Of Business, </w:t>
      </w:r>
      <w:r w:rsidR="00471434" w:rsidRPr="003D063E">
        <w:rPr>
          <w:rStyle w:val="Heading2Char"/>
        </w:rPr>
        <w:t>The University of Iowa</w:t>
      </w:r>
      <w:r>
        <w:tab/>
      </w:r>
      <w:r>
        <w:tab/>
      </w:r>
      <w:r w:rsidR="00866FB1">
        <w:t xml:space="preserve">          </w:t>
      </w:r>
      <w:r w:rsidR="00471434" w:rsidRPr="003D063E">
        <w:rPr>
          <w:rStyle w:val="Heading2Char"/>
        </w:rPr>
        <w:t>Iowa City, IA</w:t>
      </w:r>
      <w:r w:rsidR="00AE6210">
        <w:t xml:space="preserve"> </w:t>
      </w:r>
    </w:p>
    <w:p w14:paraId="78279A76" w14:textId="5BE58058" w:rsidR="00471434" w:rsidRDefault="00471434" w:rsidP="003D063E">
      <w:pPr>
        <w:pStyle w:val="ListBullet"/>
      </w:pPr>
      <w:r w:rsidRPr="00AD3D84">
        <w:t>B</w:t>
      </w:r>
      <w:r w:rsidR="00406948">
        <w:t>.B.A., Business Analytics &amp; Information Sy</w:t>
      </w:r>
      <w:r w:rsidR="00C16062">
        <w:t>s</w:t>
      </w:r>
      <w:r w:rsidR="00406948">
        <w:t>tems</w:t>
      </w:r>
      <w:r w:rsidR="00C16062">
        <w:tab/>
      </w:r>
      <w:r w:rsidR="00C16062">
        <w:tab/>
      </w:r>
      <w:r w:rsidR="00C16062">
        <w:tab/>
      </w:r>
      <w:r w:rsidR="00C16062">
        <w:tab/>
        <w:t xml:space="preserve">        </w:t>
      </w:r>
      <w:r w:rsidR="00D148A4">
        <w:tab/>
      </w:r>
      <w:r w:rsidR="00D148A4">
        <w:tab/>
        <w:t xml:space="preserve">   </w:t>
      </w:r>
      <w:r w:rsidR="00866FB1">
        <w:t xml:space="preserve">     </w:t>
      </w:r>
      <w:r w:rsidRPr="00C16062">
        <w:t>May 2023</w:t>
      </w:r>
    </w:p>
    <w:p w14:paraId="4FF70DBF" w14:textId="154F70A3" w:rsidR="003D063E" w:rsidRPr="003D063E" w:rsidRDefault="003D063E" w:rsidP="003D063E">
      <w:pPr>
        <w:pStyle w:val="ListBullet"/>
      </w:pPr>
      <w:r>
        <w:t>GPA: 3.</w:t>
      </w:r>
      <w:r w:rsidR="00D3035C">
        <w:t>57</w:t>
      </w:r>
    </w:p>
    <w:p w14:paraId="045B670A" w14:textId="77777777" w:rsidR="00C16062" w:rsidRPr="00C16062" w:rsidRDefault="00C16062" w:rsidP="00C16062">
      <w:pPr>
        <w:pStyle w:val="ListBullet"/>
        <w:numPr>
          <w:ilvl w:val="0"/>
          <w:numId w:val="0"/>
        </w:numPr>
        <w:ind w:left="216"/>
        <w:rPr>
          <w:szCs w:val="26"/>
        </w:rPr>
      </w:pPr>
    </w:p>
    <w:p w14:paraId="0128BEEE" w14:textId="0B99602B" w:rsidR="00471434" w:rsidRDefault="00471434" w:rsidP="00F15220">
      <w:pPr>
        <w:pStyle w:val="Heading2"/>
      </w:pPr>
      <w:r>
        <w:t xml:space="preserve">Waubonsee Community </w:t>
      </w:r>
      <w:r w:rsidR="00D148A4">
        <w:t xml:space="preserve">COLLEGE </w:t>
      </w:r>
      <w:r w:rsidR="00D148A4">
        <w:tab/>
      </w:r>
      <w:r w:rsidR="00D148A4">
        <w:tab/>
      </w:r>
      <w:r w:rsidR="00D148A4">
        <w:tab/>
      </w:r>
      <w:r w:rsidR="00D148A4">
        <w:tab/>
      </w:r>
      <w:r w:rsidR="00D148A4">
        <w:tab/>
        <w:t xml:space="preserve">  </w:t>
      </w:r>
      <w:r w:rsidR="00866FB1">
        <w:t xml:space="preserve">          </w:t>
      </w:r>
      <w:r w:rsidR="00D148A4">
        <w:t xml:space="preserve"> </w:t>
      </w:r>
      <w:r w:rsidRPr="005266A2">
        <w:t>Sugar Grove, IL</w:t>
      </w:r>
    </w:p>
    <w:p w14:paraId="30025C95" w14:textId="3B353299" w:rsidR="00D148A4" w:rsidRPr="00D148A4" w:rsidRDefault="00D148A4" w:rsidP="00D148A4">
      <w:pPr>
        <w:pStyle w:val="ListBullet"/>
      </w:pPr>
      <w:r>
        <w:t>General Education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866FB1">
        <w:t xml:space="preserve">     </w:t>
      </w:r>
      <w:r>
        <w:t>May 2021</w:t>
      </w:r>
    </w:p>
    <w:p w14:paraId="4054E3F6" w14:textId="115DEA7C" w:rsidR="00471434" w:rsidRDefault="00AE6210" w:rsidP="00D148A4">
      <w:pPr>
        <w:pStyle w:val="ListBullet"/>
        <w:rPr>
          <w:szCs w:val="24"/>
        </w:rPr>
      </w:pPr>
      <w:r>
        <w:rPr>
          <w:szCs w:val="24"/>
        </w:rPr>
        <w:t>GPA: 3.4</w:t>
      </w:r>
      <w:r w:rsidR="00AB5B11">
        <w:rPr>
          <w:szCs w:val="24"/>
        </w:rPr>
        <w:t>5</w:t>
      </w:r>
    </w:p>
    <w:p w14:paraId="2D5E26C6" w14:textId="13FB1F23" w:rsidR="00204FEA" w:rsidRDefault="00204FEA" w:rsidP="004B1F4F">
      <w:pPr>
        <w:pStyle w:val="Heading1"/>
      </w:pPr>
      <w:r>
        <w:t>Technical Skills</w:t>
      </w:r>
    </w:p>
    <w:p w14:paraId="0914235E" w14:textId="387F9799" w:rsidR="00866FB1" w:rsidRPr="00866FB1" w:rsidRDefault="00C76F96" w:rsidP="00267A74">
      <w:pPr>
        <w:pStyle w:val="NewListParagraph"/>
        <w:spacing w:line="360" w:lineRule="auto"/>
        <w:rPr>
          <w:b w:val="0"/>
          <w:bCs w:val="0"/>
        </w:rPr>
      </w:pPr>
      <w:r w:rsidRPr="00866FB1">
        <w:rPr>
          <w:rStyle w:val="Heading2Char"/>
          <w:b/>
          <w:bCs/>
        </w:rPr>
        <w:t>Tools</w:t>
      </w:r>
      <w:r w:rsidR="00C07BD9" w:rsidRPr="00866FB1">
        <w:rPr>
          <w:rStyle w:val="Heading2Char"/>
          <w:b/>
          <w:bCs/>
        </w:rPr>
        <w:t>:</w:t>
      </w:r>
      <w:r w:rsidR="00C07BD9" w:rsidRPr="00866FB1">
        <w:rPr>
          <w:b w:val="0"/>
          <w:bCs w:val="0"/>
        </w:rPr>
        <w:t xml:space="preserve"> Python, SQL, Excel</w:t>
      </w:r>
      <w:r w:rsidR="00457172">
        <w:rPr>
          <w:b w:val="0"/>
          <w:bCs w:val="0"/>
        </w:rPr>
        <w:t xml:space="preserve">, Access, </w:t>
      </w:r>
      <w:r w:rsidR="001B103B">
        <w:rPr>
          <w:b w:val="0"/>
          <w:bCs w:val="0"/>
        </w:rPr>
        <w:t>R</w:t>
      </w:r>
    </w:p>
    <w:p w14:paraId="7275C915" w14:textId="0378B38C" w:rsidR="00866FB1" w:rsidRPr="00866FB1" w:rsidRDefault="00C76F96" w:rsidP="00267A74">
      <w:pPr>
        <w:pStyle w:val="NewListParagraph"/>
        <w:spacing w:line="360" w:lineRule="auto"/>
        <w:rPr>
          <w:b w:val="0"/>
          <w:bCs w:val="0"/>
        </w:rPr>
      </w:pPr>
      <w:r w:rsidRPr="00866FB1">
        <w:rPr>
          <w:rStyle w:val="Heading2Char"/>
          <w:b/>
          <w:bCs/>
        </w:rPr>
        <w:t>Methodologies</w:t>
      </w:r>
      <w:r w:rsidR="00C07BD9" w:rsidRPr="00866FB1">
        <w:rPr>
          <w:rStyle w:val="Heading2Char"/>
          <w:b/>
          <w:bCs/>
        </w:rPr>
        <w:t>:</w:t>
      </w:r>
      <w:r w:rsidR="00C07BD9" w:rsidRPr="00F15220">
        <w:t xml:space="preserve"> </w:t>
      </w:r>
      <w:r w:rsidR="00C07BD9" w:rsidRPr="00866FB1">
        <w:rPr>
          <w:b w:val="0"/>
          <w:bCs w:val="0"/>
        </w:rPr>
        <w:t>Regression, Correlation, Forecasting</w:t>
      </w:r>
      <w:r w:rsidR="00CD15BF" w:rsidRPr="00866FB1">
        <w:rPr>
          <w:b w:val="0"/>
          <w:bCs w:val="0"/>
        </w:rPr>
        <w:t xml:space="preserve">, </w:t>
      </w:r>
      <w:r w:rsidR="009C51B5" w:rsidRPr="00866FB1">
        <w:rPr>
          <w:b w:val="0"/>
          <w:bCs w:val="0"/>
        </w:rPr>
        <w:t>Time-Series</w:t>
      </w:r>
      <w:r w:rsidR="00002EEA">
        <w:rPr>
          <w:b w:val="0"/>
          <w:bCs w:val="0"/>
        </w:rPr>
        <w:t xml:space="preserve">, </w:t>
      </w:r>
      <w:proofErr w:type="spellStart"/>
      <w:r w:rsidR="00002EEA">
        <w:rPr>
          <w:b w:val="0"/>
          <w:bCs w:val="0"/>
        </w:rPr>
        <w:t>RandomForest</w:t>
      </w:r>
      <w:proofErr w:type="spellEnd"/>
      <w:r w:rsidR="00002EEA">
        <w:rPr>
          <w:b w:val="0"/>
          <w:bCs w:val="0"/>
        </w:rPr>
        <w:t>, Neural Network</w:t>
      </w:r>
    </w:p>
    <w:p w14:paraId="465FCD5A" w14:textId="1F19F985" w:rsidR="00CD15BF" w:rsidRDefault="00C76F96" w:rsidP="00DF55FB">
      <w:pPr>
        <w:pStyle w:val="NewListParagraph"/>
        <w:spacing w:line="360" w:lineRule="auto"/>
        <w:rPr>
          <w:b w:val="0"/>
          <w:bCs w:val="0"/>
          <w:szCs w:val="32"/>
        </w:rPr>
      </w:pPr>
      <w:r w:rsidRPr="00866FB1">
        <w:rPr>
          <w:rStyle w:val="Heading2Char"/>
          <w:b/>
          <w:bCs/>
        </w:rPr>
        <w:t>Project</w:t>
      </w:r>
      <w:r w:rsidR="003C221C">
        <w:rPr>
          <w:rStyle w:val="Heading2Char"/>
          <w:b/>
          <w:bCs/>
        </w:rPr>
        <w:t>s</w:t>
      </w:r>
      <w:r w:rsidR="00CD15BF" w:rsidRPr="00866FB1">
        <w:rPr>
          <w:rStyle w:val="Heading2Char"/>
          <w:b/>
          <w:bCs/>
        </w:rPr>
        <w:t>:</w:t>
      </w:r>
      <w:r w:rsidR="00F15220" w:rsidRPr="00F15220">
        <w:rPr>
          <w:szCs w:val="32"/>
        </w:rPr>
        <w:t xml:space="preserve"> </w:t>
      </w:r>
      <w:r w:rsidR="001347A0" w:rsidRPr="001347A0">
        <w:rPr>
          <w:b w:val="0"/>
          <w:bCs w:val="0"/>
          <w:szCs w:val="32"/>
          <w:u w:val="single"/>
        </w:rPr>
        <w:t>Airbnb Prices in Sydney, Australia</w:t>
      </w:r>
      <w:r w:rsidR="001347A0">
        <w:rPr>
          <w:b w:val="0"/>
          <w:bCs w:val="0"/>
          <w:szCs w:val="32"/>
        </w:rPr>
        <w:t xml:space="preserve"> -</w:t>
      </w:r>
      <w:r w:rsidR="00CD15BF" w:rsidRPr="00866FB1">
        <w:rPr>
          <w:b w:val="0"/>
          <w:bCs w:val="0"/>
          <w:szCs w:val="32"/>
        </w:rPr>
        <w:t>Performed</w:t>
      </w:r>
      <w:r w:rsidR="00D91EE4">
        <w:rPr>
          <w:b w:val="0"/>
          <w:bCs w:val="0"/>
          <w:szCs w:val="32"/>
        </w:rPr>
        <w:t xml:space="preserve"> multiple</w:t>
      </w:r>
      <w:r w:rsidR="00CD15BF" w:rsidRPr="00866FB1">
        <w:rPr>
          <w:b w:val="0"/>
          <w:bCs w:val="0"/>
          <w:szCs w:val="32"/>
        </w:rPr>
        <w:t xml:space="preserve"> regression in Excel to identify </w:t>
      </w:r>
      <w:r w:rsidR="00CF550E" w:rsidRPr="00866FB1">
        <w:rPr>
          <w:b w:val="0"/>
          <w:bCs w:val="0"/>
          <w:szCs w:val="32"/>
        </w:rPr>
        <w:t>independent variables that</w:t>
      </w:r>
      <w:r w:rsidR="0070511F">
        <w:rPr>
          <w:b w:val="0"/>
          <w:bCs w:val="0"/>
          <w:szCs w:val="32"/>
        </w:rPr>
        <w:t xml:space="preserve"> significantly impact</w:t>
      </w:r>
      <w:r w:rsidR="00280E04" w:rsidRPr="00866FB1">
        <w:rPr>
          <w:b w:val="0"/>
          <w:bCs w:val="0"/>
          <w:szCs w:val="32"/>
        </w:rPr>
        <w:t xml:space="preserve"> </w:t>
      </w:r>
      <w:r w:rsidR="00CE06B3" w:rsidRPr="00866FB1">
        <w:rPr>
          <w:b w:val="0"/>
          <w:bCs w:val="0"/>
          <w:szCs w:val="32"/>
        </w:rPr>
        <w:t>the price of an Airbnb in Sydney, Australia</w:t>
      </w:r>
      <w:r w:rsidR="0070511F">
        <w:rPr>
          <w:b w:val="0"/>
          <w:bCs w:val="0"/>
          <w:szCs w:val="32"/>
        </w:rPr>
        <w:t xml:space="preserve">. </w:t>
      </w:r>
    </w:p>
    <w:p w14:paraId="57522A38" w14:textId="4198D46C" w:rsidR="00002EEA" w:rsidRPr="00002EEA" w:rsidRDefault="00002EEA" w:rsidP="00DF55FB">
      <w:pPr>
        <w:pStyle w:val="ListParagraph"/>
        <w:spacing w:line="360" w:lineRule="auto"/>
      </w:pPr>
      <w:r>
        <w:rPr>
          <w:u w:val="single"/>
        </w:rPr>
        <w:t>Predicting Mall Traffic</w:t>
      </w:r>
      <w:r>
        <w:t xml:space="preserve"> –</w:t>
      </w:r>
      <w:r w:rsidR="003C221C">
        <w:t xml:space="preserve"> Programmed using R and built a </w:t>
      </w:r>
      <w:proofErr w:type="spellStart"/>
      <w:r w:rsidR="003C221C">
        <w:t>RandomForest</w:t>
      </w:r>
      <w:proofErr w:type="spellEnd"/>
      <w:r w:rsidR="003C221C">
        <w:t xml:space="preserve"> data model to predict shopping mall traffic across a variety of malls in the United States.</w:t>
      </w:r>
    </w:p>
    <w:p w14:paraId="49AD121B" w14:textId="77777777" w:rsidR="006D0C0D" w:rsidRPr="00D202B4" w:rsidRDefault="006D0C0D" w:rsidP="006D0C0D">
      <w:pPr>
        <w:pStyle w:val="Heading1"/>
        <w:rPr>
          <w:szCs w:val="36"/>
        </w:rPr>
      </w:pPr>
      <w:r w:rsidRPr="00D202B4">
        <w:rPr>
          <w:szCs w:val="36"/>
        </w:rPr>
        <w:t>Leadership/Involvement Experience</w:t>
      </w:r>
    </w:p>
    <w:p w14:paraId="456C812F" w14:textId="77777777" w:rsidR="00AE0FE1" w:rsidRDefault="006D0C0D" w:rsidP="00AE0FE1">
      <w:pPr>
        <w:pStyle w:val="ListParagraph"/>
        <w:spacing w:after="120"/>
      </w:pPr>
      <w:r w:rsidRPr="009D7559">
        <w:rPr>
          <w:rStyle w:val="Heading2Char"/>
        </w:rPr>
        <w:t>AFJROTC | Group Commander, IT Commander</w:t>
      </w:r>
      <w:r w:rsidR="009D7559">
        <w:t xml:space="preserve"> </w:t>
      </w:r>
      <w:r w:rsidR="00AE0FE1">
        <w:tab/>
      </w:r>
      <w:r w:rsidR="00AE0FE1">
        <w:tab/>
        <w:t xml:space="preserve">          </w:t>
      </w:r>
      <w:r w:rsidR="009D7559" w:rsidRPr="009D7559">
        <w:t>May 2019 – May 2020</w:t>
      </w:r>
    </w:p>
    <w:p w14:paraId="7FE1400F" w14:textId="37BF6AAF" w:rsidR="006D0C0D" w:rsidRPr="00241946" w:rsidRDefault="006D0C0D" w:rsidP="00AE0FE1">
      <w:pPr>
        <w:pStyle w:val="ListBullet"/>
      </w:pPr>
      <w:r w:rsidRPr="00241946">
        <w:t>Motivated over 200 cadets to receive an exceed standards evaluation.</w:t>
      </w:r>
    </w:p>
    <w:p w14:paraId="7F637C0D" w14:textId="77777777" w:rsidR="006D0C0D" w:rsidRDefault="006D0C0D" w:rsidP="00AE0FE1">
      <w:pPr>
        <w:pStyle w:val="ListBullet"/>
      </w:pPr>
      <w:r w:rsidRPr="00241946">
        <w:t>Produced over 2000 hours of Community service for the Aurora community</w:t>
      </w:r>
      <w:r>
        <w:t>.</w:t>
      </w:r>
    </w:p>
    <w:p w14:paraId="269B01A0" w14:textId="77777777" w:rsidR="006D0C0D" w:rsidRDefault="006D0C0D" w:rsidP="00AE0FE1">
      <w:pPr>
        <w:pStyle w:val="ListBullet"/>
      </w:pPr>
      <w:r>
        <w:t>Maintained a database of over 180 students’ information</w:t>
      </w:r>
    </w:p>
    <w:p w14:paraId="20AC7366" w14:textId="6A568361" w:rsidR="0070511F" w:rsidRPr="0070511F" w:rsidRDefault="006D0C0D" w:rsidP="00AE0FE1">
      <w:pPr>
        <w:pStyle w:val="ListBullet"/>
      </w:pPr>
      <w:r>
        <w:t>Resolved and diagnosed technical IT issues.</w:t>
      </w:r>
      <w:r w:rsidR="00EA7A4D">
        <w:tab/>
      </w:r>
      <w:r w:rsidR="00EA7A4D">
        <w:tab/>
      </w:r>
      <w:r w:rsidR="00EA7A4D">
        <w:tab/>
      </w:r>
      <w:r w:rsidR="00EA7A4D">
        <w:tab/>
      </w:r>
      <w:r w:rsidR="00EA7A4D">
        <w:tab/>
        <w:t xml:space="preserve">          </w:t>
      </w:r>
    </w:p>
    <w:p w14:paraId="32B4006E" w14:textId="100F1475" w:rsidR="006270A9" w:rsidRDefault="003003FA">
      <w:pPr>
        <w:pStyle w:val="Heading1"/>
      </w:pPr>
      <w:r>
        <w:t xml:space="preserve">Work </w:t>
      </w:r>
      <w:sdt>
        <w:sdtPr>
          <w:alias w:val="Experience:"/>
          <w:tag w:val="Experience:"/>
          <w:id w:val="171684534"/>
          <w:placeholder>
            <w:docPart w:val="49456A6A96EB45E481CA4527E3BD48A8"/>
          </w:placeholder>
          <w:temporary/>
          <w:showingPlcHdr/>
          <w15:appearance w15:val="hidden"/>
        </w:sdtPr>
        <w:sdtContent>
          <w:r w:rsidR="009D5933" w:rsidRPr="002115BD">
            <w:rPr>
              <w:szCs w:val="36"/>
            </w:rPr>
            <w:t>Experience</w:t>
          </w:r>
        </w:sdtContent>
      </w:sdt>
    </w:p>
    <w:p w14:paraId="3E815354" w14:textId="5ED5FB2D" w:rsidR="006270A9" w:rsidRPr="005266A2" w:rsidRDefault="00471434" w:rsidP="00F15220">
      <w:pPr>
        <w:pStyle w:val="Heading2"/>
      </w:pPr>
      <w:r w:rsidRPr="005266A2">
        <w:t>Napa Auto Parts</w:t>
      </w:r>
      <w:r w:rsidR="005266A2" w:rsidRPr="005266A2">
        <w:t xml:space="preserve"> | Manager</w:t>
      </w:r>
      <w:r w:rsidR="009D5933" w:rsidRPr="005266A2">
        <w:t> </w:t>
      </w:r>
      <w:r w:rsidR="003E3D39">
        <w:tab/>
      </w:r>
      <w:r w:rsidR="003E3D39">
        <w:tab/>
      </w:r>
      <w:r w:rsidR="003E3D39">
        <w:tab/>
      </w:r>
      <w:r w:rsidR="003E3D39">
        <w:tab/>
      </w:r>
      <w:r w:rsidR="003E3D39">
        <w:tab/>
        <w:t xml:space="preserve">     </w:t>
      </w:r>
      <w:r w:rsidR="00C203B8">
        <w:t xml:space="preserve">    </w:t>
      </w:r>
      <w:r w:rsidR="003E3D39">
        <w:t xml:space="preserve"> </w:t>
      </w:r>
      <w:r w:rsidR="00AE6210" w:rsidRPr="005266A2">
        <w:t>North Aurora, IL</w:t>
      </w:r>
    </w:p>
    <w:p w14:paraId="02668F6B" w14:textId="7F181D50" w:rsidR="006270A9" w:rsidRDefault="00662A5D" w:rsidP="00AE0FE1">
      <w:pPr>
        <w:pStyle w:val="ListBullet"/>
        <w:spacing w:before="80"/>
      </w:pPr>
      <w:r>
        <w:t xml:space="preserve">Independently </w:t>
      </w:r>
      <w:r w:rsidR="004B182E">
        <w:t>directed employees to complete their tasks efficientl</w:t>
      </w:r>
      <w:r w:rsidR="0037405B">
        <w:t>y</w:t>
      </w:r>
      <w:r w:rsidR="0085356D">
        <w:t>.</w:t>
      </w:r>
      <w:r w:rsidR="00AE0FE1">
        <w:t xml:space="preserve"> </w:t>
      </w:r>
      <w:r w:rsidR="00AE0FE1">
        <w:tab/>
        <w:t xml:space="preserve">       </w:t>
      </w:r>
      <w:r w:rsidR="00AE0FE1" w:rsidRPr="001710F6">
        <w:rPr>
          <w:szCs w:val="24"/>
        </w:rPr>
        <w:t>June 2021 – August 202</w:t>
      </w:r>
      <w:r w:rsidR="00030075">
        <w:rPr>
          <w:szCs w:val="24"/>
        </w:rPr>
        <w:t>2</w:t>
      </w:r>
    </w:p>
    <w:p w14:paraId="2D14712F" w14:textId="6B1883EE" w:rsidR="00AE6210" w:rsidRPr="001710F6" w:rsidRDefault="00E703AF" w:rsidP="00AE0FE1">
      <w:pPr>
        <w:pStyle w:val="ListBullet"/>
        <w:spacing w:before="80"/>
      </w:pPr>
      <w:r>
        <w:t xml:space="preserve">Informed and trained new </w:t>
      </w:r>
      <w:r w:rsidR="0085356D">
        <w:t>team members.</w:t>
      </w:r>
      <w:r w:rsidR="001710F6">
        <w:tab/>
      </w:r>
      <w:r w:rsidR="001710F6">
        <w:tab/>
      </w:r>
      <w:r w:rsidR="001710F6">
        <w:tab/>
      </w:r>
      <w:r w:rsidR="001710F6">
        <w:tab/>
      </w:r>
      <w:r w:rsidR="001710F6">
        <w:tab/>
        <w:t xml:space="preserve">       </w:t>
      </w:r>
    </w:p>
    <w:p w14:paraId="33989D71" w14:textId="5A833B6C" w:rsidR="006270A9" w:rsidRPr="005266A2" w:rsidRDefault="00471434" w:rsidP="00AE0FE1">
      <w:pPr>
        <w:pStyle w:val="Heading2"/>
        <w:spacing w:before="120"/>
      </w:pPr>
      <w:r>
        <w:t>Napa Auto Parts</w:t>
      </w:r>
      <w:r w:rsidR="009D5933">
        <w:t> |</w:t>
      </w:r>
      <w:r w:rsidR="005266A2">
        <w:t xml:space="preserve"> </w:t>
      </w:r>
      <w:r w:rsidR="005266A2" w:rsidRPr="005266A2">
        <w:t>Counter Salesman</w:t>
      </w:r>
      <w:r w:rsidR="009D5933">
        <w:t> </w:t>
      </w:r>
      <w:r w:rsidR="003E3D39">
        <w:tab/>
      </w:r>
      <w:r w:rsidR="003E3D39">
        <w:tab/>
      </w:r>
      <w:r w:rsidR="003E3D39">
        <w:tab/>
      </w:r>
      <w:r w:rsidR="003E3D39">
        <w:tab/>
      </w:r>
      <w:r w:rsidR="00C203B8">
        <w:t xml:space="preserve">        </w:t>
      </w:r>
      <w:r w:rsidR="00EA7A4D">
        <w:t xml:space="preserve"> </w:t>
      </w:r>
      <w:r w:rsidR="00C203B8">
        <w:t xml:space="preserve"> </w:t>
      </w:r>
      <w:r w:rsidR="00AE6210" w:rsidRPr="005266A2">
        <w:t>North Aurora, IL</w:t>
      </w:r>
    </w:p>
    <w:p w14:paraId="00DCB9EB" w14:textId="6AE33DA2" w:rsidR="001B29CF" w:rsidRDefault="000E7E27" w:rsidP="009E24A9">
      <w:pPr>
        <w:pStyle w:val="ListBullet"/>
        <w:spacing w:before="80"/>
        <w:ind w:right="-36"/>
      </w:pPr>
      <w:r>
        <w:t xml:space="preserve">Produced over $200,000 </w:t>
      </w:r>
      <w:r w:rsidR="00940D15">
        <w:t xml:space="preserve">in sales to </w:t>
      </w:r>
      <w:r w:rsidR="0075502B">
        <w:t>businesses and retail customers</w:t>
      </w:r>
      <w:r w:rsidR="00625D15">
        <w:t>.</w:t>
      </w:r>
      <w:r w:rsidR="00274FE1">
        <w:tab/>
        <w:t xml:space="preserve">        June 2019 – </w:t>
      </w:r>
      <w:r w:rsidR="00B20FE1">
        <w:t xml:space="preserve">June </w:t>
      </w:r>
      <w:r w:rsidR="00274FE1">
        <w:t>202</w:t>
      </w:r>
      <w:r w:rsidR="00030075">
        <w:t>1</w:t>
      </w:r>
    </w:p>
    <w:p w14:paraId="4739B6A2" w14:textId="45D1516F" w:rsidR="00B44844" w:rsidRPr="00AE6210" w:rsidRDefault="00647882" w:rsidP="00274FE1">
      <w:pPr>
        <w:pStyle w:val="ListBullet"/>
        <w:spacing w:before="80"/>
        <w:ind w:right="-36"/>
      </w:pPr>
      <w:r>
        <w:t>Maintained strong relationships with business customers and walk-in customers</w:t>
      </w:r>
      <w:r w:rsidR="00625D15">
        <w:t>.</w:t>
      </w:r>
    </w:p>
    <w:sectPr w:rsidR="00B44844" w:rsidRPr="00AE6210" w:rsidSect="00866FB1">
      <w:footerReference w:type="default" r:id="rId13"/>
      <w:pgSz w:w="12240" w:h="15840"/>
      <w:pgMar w:top="1008" w:right="1008" w:bottom="1008" w:left="100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B987D" w14:textId="77777777" w:rsidR="00A47751" w:rsidRDefault="00A47751">
      <w:pPr>
        <w:spacing w:after="0"/>
      </w:pPr>
      <w:r>
        <w:separator/>
      </w:r>
    </w:p>
  </w:endnote>
  <w:endnote w:type="continuationSeparator" w:id="0">
    <w:p w14:paraId="5DB37A3C" w14:textId="77777777" w:rsidR="00A47751" w:rsidRDefault="00A477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511C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A84B0" w14:textId="77777777" w:rsidR="00A47751" w:rsidRDefault="00A47751">
      <w:pPr>
        <w:spacing w:after="0"/>
      </w:pPr>
      <w:r>
        <w:separator/>
      </w:r>
    </w:p>
  </w:footnote>
  <w:footnote w:type="continuationSeparator" w:id="0">
    <w:p w14:paraId="27A5FCF7" w14:textId="77777777" w:rsidR="00A47751" w:rsidRDefault="00A4775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68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D2A74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F032013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F7700F2"/>
    <w:multiLevelType w:val="hybridMultilevel"/>
    <w:tmpl w:val="C9F8D8E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0F9631F4"/>
    <w:multiLevelType w:val="hybridMultilevel"/>
    <w:tmpl w:val="27A4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3C0D6C"/>
    <w:multiLevelType w:val="hybridMultilevel"/>
    <w:tmpl w:val="398E500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F707AB"/>
    <w:multiLevelType w:val="hybridMultilevel"/>
    <w:tmpl w:val="ACD4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6D7732"/>
    <w:multiLevelType w:val="hybridMultilevel"/>
    <w:tmpl w:val="130C28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0D85DF4"/>
    <w:multiLevelType w:val="hybridMultilevel"/>
    <w:tmpl w:val="395A9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7391410">
    <w:abstractNumId w:val="9"/>
  </w:num>
  <w:num w:numId="2" w16cid:durableId="1725833561">
    <w:abstractNumId w:val="9"/>
    <w:lvlOverride w:ilvl="0">
      <w:startOverride w:val="1"/>
    </w:lvlOverride>
  </w:num>
  <w:num w:numId="3" w16cid:durableId="168519311">
    <w:abstractNumId w:val="9"/>
    <w:lvlOverride w:ilvl="0">
      <w:startOverride w:val="1"/>
    </w:lvlOverride>
  </w:num>
  <w:num w:numId="4" w16cid:durableId="1462572513">
    <w:abstractNumId w:val="9"/>
    <w:lvlOverride w:ilvl="0">
      <w:startOverride w:val="1"/>
    </w:lvlOverride>
  </w:num>
  <w:num w:numId="5" w16cid:durableId="770930922">
    <w:abstractNumId w:val="8"/>
  </w:num>
  <w:num w:numId="6" w16cid:durableId="457843266">
    <w:abstractNumId w:val="7"/>
  </w:num>
  <w:num w:numId="7" w16cid:durableId="1851287919">
    <w:abstractNumId w:val="6"/>
  </w:num>
  <w:num w:numId="8" w16cid:durableId="233398205">
    <w:abstractNumId w:val="5"/>
  </w:num>
  <w:num w:numId="9" w16cid:durableId="240913381">
    <w:abstractNumId w:val="4"/>
  </w:num>
  <w:num w:numId="10" w16cid:durableId="975986406">
    <w:abstractNumId w:val="3"/>
  </w:num>
  <w:num w:numId="11" w16cid:durableId="1786146852">
    <w:abstractNumId w:val="2"/>
  </w:num>
  <w:num w:numId="12" w16cid:durableId="1032727580">
    <w:abstractNumId w:val="1"/>
  </w:num>
  <w:num w:numId="13" w16cid:durableId="1269238692">
    <w:abstractNumId w:val="0"/>
  </w:num>
  <w:num w:numId="14" w16cid:durableId="289940107">
    <w:abstractNumId w:val="17"/>
  </w:num>
  <w:num w:numId="15" w16cid:durableId="903375986">
    <w:abstractNumId w:val="20"/>
  </w:num>
  <w:num w:numId="16" w16cid:durableId="208078377">
    <w:abstractNumId w:val="12"/>
  </w:num>
  <w:num w:numId="17" w16cid:durableId="104424629">
    <w:abstractNumId w:val="19"/>
  </w:num>
  <w:num w:numId="18" w16cid:durableId="1257783521">
    <w:abstractNumId w:val="10"/>
  </w:num>
  <w:num w:numId="19" w16cid:durableId="633565163">
    <w:abstractNumId w:val="26"/>
  </w:num>
  <w:num w:numId="20" w16cid:durableId="2141460515">
    <w:abstractNumId w:val="21"/>
  </w:num>
  <w:num w:numId="21" w16cid:durableId="384373481">
    <w:abstractNumId w:val="11"/>
  </w:num>
  <w:num w:numId="22" w16cid:durableId="738984292">
    <w:abstractNumId w:val="18"/>
  </w:num>
  <w:num w:numId="23" w16cid:durableId="350422132">
    <w:abstractNumId w:val="24"/>
  </w:num>
  <w:num w:numId="24" w16cid:durableId="1064571715">
    <w:abstractNumId w:val="25"/>
  </w:num>
  <w:num w:numId="25" w16cid:durableId="1511527913">
    <w:abstractNumId w:val="23"/>
  </w:num>
  <w:num w:numId="26" w16cid:durableId="287707752">
    <w:abstractNumId w:val="16"/>
  </w:num>
  <w:num w:numId="27" w16cid:durableId="1587961312">
    <w:abstractNumId w:val="14"/>
  </w:num>
  <w:num w:numId="28" w16cid:durableId="2143886494">
    <w:abstractNumId w:val="22"/>
  </w:num>
  <w:num w:numId="29" w16cid:durableId="1817606543">
    <w:abstractNumId w:val="15"/>
  </w:num>
  <w:num w:numId="30" w16cid:durableId="13401619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34"/>
    <w:rsid w:val="00002EEA"/>
    <w:rsid w:val="00023CB7"/>
    <w:rsid w:val="00030075"/>
    <w:rsid w:val="00062ED4"/>
    <w:rsid w:val="00095811"/>
    <w:rsid w:val="0009722C"/>
    <w:rsid w:val="000A4F59"/>
    <w:rsid w:val="000E7E27"/>
    <w:rsid w:val="001347A0"/>
    <w:rsid w:val="00141A4C"/>
    <w:rsid w:val="001710F6"/>
    <w:rsid w:val="00186E2F"/>
    <w:rsid w:val="00195432"/>
    <w:rsid w:val="001B103B"/>
    <w:rsid w:val="001B29CF"/>
    <w:rsid w:val="001E1B23"/>
    <w:rsid w:val="001E76EF"/>
    <w:rsid w:val="00204FEA"/>
    <w:rsid w:val="002115BD"/>
    <w:rsid w:val="00212637"/>
    <w:rsid w:val="00241946"/>
    <w:rsid w:val="00252E95"/>
    <w:rsid w:val="00267A74"/>
    <w:rsid w:val="00274FE1"/>
    <w:rsid w:val="0027789D"/>
    <w:rsid w:val="00280E04"/>
    <w:rsid w:val="0028220F"/>
    <w:rsid w:val="002A11A1"/>
    <w:rsid w:val="002C2135"/>
    <w:rsid w:val="002C55E5"/>
    <w:rsid w:val="003003FA"/>
    <w:rsid w:val="00356C14"/>
    <w:rsid w:val="003647E3"/>
    <w:rsid w:val="0037405B"/>
    <w:rsid w:val="003957A4"/>
    <w:rsid w:val="003B0D0E"/>
    <w:rsid w:val="003C221C"/>
    <w:rsid w:val="003D063E"/>
    <w:rsid w:val="003E3D39"/>
    <w:rsid w:val="00406948"/>
    <w:rsid w:val="0045339B"/>
    <w:rsid w:val="00457172"/>
    <w:rsid w:val="00466CDF"/>
    <w:rsid w:val="00471434"/>
    <w:rsid w:val="00490A8D"/>
    <w:rsid w:val="004B0A37"/>
    <w:rsid w:val="004B182E"/>
    <w:rsid w:val="004B1F4F"/>
    <w:rsid w:val="00510337"/>
    <w:rsid w:val="00522446"/>
    <w:rsid w:val="005266A2"/>
    <w:rsid w:val="00537528"/>
    <w:rsid w:val="0058528D"/>
    <w:rsid w:val="005B5E28"/>
    <w:rsid w:val="005B6930"/>
    <w:rsid w:val="005C0AA2"/>
    <w:rsid w:val="005D4924"/>
    <w:rsid w:val="00604833"/>
    <w:rsid w:val="00617B26"/>
    <w:rsid w:val="00625D15"/>
    <w:rsid w:val="006270A9"/>
    <w:rsid w:val="00634B5F"/>
    <w:rsid w:val="006457BA"/>
    <w:rsid w:val="00645C11"/>
    <w:rsid w:val="00647882"/>
    <w:rsid w:val="00662A5D"/>
    <w:rsid w:val="00674578"/>
    <w:rsid w:val="00675956"/>
    <w:rsid w:val="006806E8"/>
    <w:rsid w:val="00681034"/>
    <w:rsid w:val="006A4389"/>
    <w:rsid w:val="006B6228"/>
    <w:rsid w:val="006D0C0D"/>
    <w:rsid w:val="007006A6"/>
    <w:rsid w:val="0070511F"/>
    <w:rsid w:val="00741311"/>
    <w:rsid w:val="00752E73"/>
    <w:rsid w:val="0075502B"/>
    <w:rsid w:val="00761DAC"/>
    <w:rsid w:val="00792822"/>
    <w:rsid w:val="00816216"/>
    <w:rsid w:val="00817611"/>
    <w:rsid w:val="00827DDA"/>
    <w:rsid w:val="008322D7"/>
    <w:rsid w:val="0085356D"/>
    <w:rsid w:val="00866FB1"/>
    <w:rsid w:val="0087734B"/>
    <w:rsid w:val="00884CEC"/>
    <w:rsid w:val="00894B8A"/>
    <w:rsid w:val="008F3F18"/>
    <w:rsid w:val="0093357E"/>
    <w:rsid w:val="00940D15"/>
    <w:rsid w:val="00941693"/>
    <w:rsid w:val="0094739F"/>
    <w:rsid w:val="00960A0D"/>
    <w:rsid w:val="00970FBD"/>
    <w:rsid w:val="0098366B"/>
    <w:rsid w:val="009C51B5"/>
    <w:rsid w:val="009D5933"/>
    <w:rsid w:val="009D7559"/>
    <w:rsid w:val="009E10A8"/>
    <w:rsid w:val="009E24A9"/>
    <w:rsid w:val="009F4F4E"/>
    <w:rsid w:val="009F6096"/>
    <w:rsid w:val="00A01438"/>
    <w:rsid w:val="00A02204"/>
    <w:rsid w:val="00A03EB4"/>
    <w:rsid w:val="00A37B3D"/>
    <w:rsid w:val="00A47751"/>
    <w:rsid w:val="00A7108E"/>
    <w:rsid w:val="00AB5B11"/>
    <w:rsid w:val="00AC3EEC"/>
    <w:rsid w:val="00AC4447"/>
    <w:rsid w:val="00AD3D84"/>
    <w:rsid w:val="00AE0FE1"/>
    <w:rsid w:val="00AE6210"/>
    <w:rsid w:val="00B20FE1"/>
    <w:rsid w:val="00B401F5"/>
    <w:rsid w:val="00B44844"/>
    <w:rsid w:val="00BD768D"/>
    <w:rsid w:val="00BE3796"/>
    <w:rsid w:val="00C07BD9"/>
    <w:rsid w:val="00C16062"/>
    <w:rsid w:val="00C203B8"/>
    <w:rsid w:val="00C265C0"/>
    <w:rsid w:val="00C30F79"/>
    <w:rsid w:val="00C61F8E"/>
    <w:rsid w:val="00C76F96"/>
    <w:rsid w:val="00C8037C"/>
    <w:rsid w:val="00CC0557"/>
    <w:rsid w:val="00CD15BF"/>
    <w:rsid w:val="00CE06B3"/>
    <w:rsid w:val="00CF550E"/>
    <w:rsid w:val="00D10263"/>
    <w:rsid w:val="00D1053D"/>
    <w:rsid w:val="00D143B5"/>
    <w:rsid w:val="00D148A4"/>
    <w:rsid w:val="00D167DE"/>
    <w:rsid w:val="00D17C99"/>
    <w:rsid w:val="00D202B4"/>
    <w:rsid w:val="00D240AF"/>
    <w:rsid w:val="00D3035C"/>
    <w:rsid w:val="00D42D23"/>
    <w:rsid w:val="00D91EE4"/>
    <w:rsid w:val="00DA7126"/>
    <w:rsid w:val="00DC7629"/>
    <w:rsid w:val="00DF5096"/>
    <w:rsid w:val="00DF55FB"/>
    <w:rsid w:val="00E25E69"/>
    <w:rsid w:val="00E63845"/>
    <w:rsid w:val="00E703AF"/>
    <w:rsid w:val="00E83E4B"/>
    <w:rsid w:val="00E93107"/>
    <w:rsid w:val="00EA7A4D"/>
    <w:rsid w:val="00EE286E"/>
    <w:rsid w:val="00F15220"/>
    <w:rsid w:val="00F4545A"/>
    <w:rsid w:val="00F532F3"/>
    <w:rsid w:val="00F571A8"/>
    <w:rsid w:val="00F71392"/>
    <w:rsid w:val="00F9475C"/>
    <w:rsid w:val="00FB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C30C2"/>
  <w15:chartTrackingRefBased/>
  <w15:docId w15:val="{A0B7B65F-4050-4274-81B8-E98781C4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37C"/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D240A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107DC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0FE1"/>
    <w:pPr>
      <w:keepNext/>
      <w:keepLines/>
      <w:spacing w:after="0"/>
      <w:contextualSpacing/>
      <w:outlineLvl w:val="1"/>
    </w:pPr>
    <w:rPr>
      <w:rFonts w:asciiTheme="majorHAnsi" w:eastAsiaTheme="majorEastAsia" w:hAnsiTheme="majorHAnsi" w:cs="Times New Roman (Headings CS)"/>
      <w:b/>
      <w:bCs/>
      <w:i/>
      <w:iCs/>
      <w:caps/>
      <w:color w:val="262626" w:themeColor="text1" w:themeTint="D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2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5382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42D23"/>
    <w:pPr>
      <w:pBdr>
        <w:bottom w:val="single" w:sz="12" w:space="0" w:color="2FA3EE" w:themeColor="accent1"/>
      </w:pBdr>
      <w:spacing w:after="120"/>
      <w:contextualSpacing/>
    </w:pPr>
    <w:rPr>
      <w:rFonts w:asciiTheme="majorHAnsi" w:eastAsiaTheme="majorEastAsia" w:hAnsiTheme="majorHAnsi" w:cstheme="majorBidi"/>
      <w:color w:val="107DC5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42D23"/>
    <w:rPr>
      <w:rFonts w:asciiTheme="majorHAnsi" w:eastAsiaTheme="majorEastAsia" w:hAnsiTheme="majorHAnsi" w:cstheme="majorBidi"/>
      <w:color w:val="107DC5" w:themeColor="accent1" w:themeShade="BF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273B54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AE0FE1"/>
    <w:pPr>
      <w:numPr>
        <w:numId w:val="21"/>
      </w:numPr>
      <w:spacing w:after="0" w:line="288" w:lineRule="auto"/>
      <w:contextualSpacing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107DC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107DC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240AF"/>
    <w:rPr>
      <w:rFonts w:asciiTheme="majorHAnsi" w:eastAsiaTheme="majorEastAsia" w:hAnsiTheme="majorHAnsi" w:cstheme="majorBidi"/>
      <w:b/>
      <w:color w:val="107DC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0FE1"/>
    <w:rPr>
      <w:rFonts w:asciiTheme="majorHAnsi" w:eastAsiaTheme="majorEastAsia" w:hAnsiTheme="majorHAnsi" w:cs="Times New Roman (Headings CS)"/>
      <w:b/>
      <w:bCs/>
      <w:i/>
      <w:iCs/>
      <w:caps/>
      <w:color w:val="262626" w:themeColor="text1" w:themeTint="D9"/>
      <w:sz w:val="28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107DC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07DC5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07DC5" w:themeColor="accent1" w:themeShade="BF"/>
        <w:bottom w:val="single" w:sz="4" w:space="10" w:color="107DC5" w:themeColor="accent1" w:themeShade="BF"/>
      </w:pBdr>
      <w:spacing w:before="360" w:after="360"/>
      <w:ind w:left="864" w:right="864"/>
      <w:jc w:val="center"/>
    </w:pPr>
    <w:rPr>
      <w:i/>
      <w:iCs/>
      <w:color w:val="107DC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07DC5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9B4B25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107DC5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2FA3EE" w:themeColor="accent1"/>
        <w:left w:val="single" w:sz="2" w:space="10" w:color="2FA3EE" w:themeColor="accent1"/>
        <w:bottom w:val="single" w:sz="2" w:space="10" w:color="2FA3EE" w:themeColor="accent1"/>
        <w:right w:val="single" w:sz="2" w:space="10" w:color="2FA3EE" w:themeColor="accent1"/>
      </w:pBdr>
      <w:ind w:left="1152" w:right="1152"/>
    </w:pPr>
    <w:rPr>
      <w:i/>
      <w:iCs/>
      <w:color w:val="107DC5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35507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9C51B5"/>
    <w:pPr>
      <w:spacing w:before="120" w:after="360"/>
      <w:contextualSpacing/>
    </w:pPr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6210"/>
    <w:rPr>
      <w:rFonts w:asciiTheme="majorHAnsi" w:eastAsiaTheme="majorEastAsia" w:hAnsiTheme="majorHAnsi" w:cstheme="majorBidi"/>
      <w:color w:val="0A5382" w:themeColor="accent1" w:themeShade="7F"/>
      <w:sz w:val="24"/>
      <w:szCs w:val="24"/>
    </w:rPr>
  </w:style>
  <w:style w:type="paragraph" w:customStyle="1" w:styleId="NewListParagraph">
    <w:name w:val="New List Paragraph"/>
    <w:basedOn w:val="ListBullet"/>
    <w:next w:val="ListParagraph"/>
    <w:qFormat/>
    <w:rsid w:val="00866FB1"/>
    <w:pPr>
      <w:numPr>
        <w:numId w:val="0"/>
      </w:numPr>
    </w:pPr>
    <w:rPr>
      <w:b/>
      <w:bCs/>
    </w:rPr>
  </w:style>
  <w:style w:type="numbering" w:customStyle="1" w:styleId="CurrentList1">
    <w:name w:val="Current List1"/>
    <w:uiPriority w:val="99"/>
    <w:rsid w:val="00866FB1"/>
    <w:pPr>
      <w:numPr>
        <w:numId w:val="30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960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tommymelles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homas-melles@uiowa.edu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le\Downloads\tf029188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6AA0E4CE8D4109A78193BB95605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CD700-AD2C-46AF-8E4F-7D4EBD99E8F1}"/>
      </w:docPartPr>
      <w:docPartBody>
        <w:p w:rsidR="00EA0BD7" w:rsidRDefault="00B1625C">
          <w:pPr>
            <w:pStyle w:val="DB6AA0E4CE8D4109A78193BB956057F4"/>
          </w:pPr>
          <w:r>
            <w:t>Education</w:t>
          </w:r>
        </w:p>
      </w:docPartBody>
    </w:docPart>
    <w:docPart>
      <w:docPartPr>
        <w:name w:val="49456A6A96EB45E481CA4527E3BD4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D49BD-8D79-4E54-9573-D1611F42AF37}"/>
      </w:docPartPr>
      <w:docPartBody>
        <w:p w:rsidR="00EA0BD7" w:rsidRDefault="00B1625C">
          <w:pPr>
            <w:pStyle w:val="49456A6A96EB45E481CA4527E3BD48A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D7"/>
    <w:rsid w:val="00376630"/>
    <w:rsid w:val="003C71ED"/>
    <w:rsid w:val="0050094B"/>
    <w:rsid w:val="00644A08"/>
    <w:rsid w:val="00805312"/>
    <w:rsid w:val="00842FEC"/>
    <w:rsid w:val="00933AD1"/>
    <w:rsid w:val="00B1625C"/>
    <w:rsid w:val="00BC0F51"/>
    <w:rsid w:val="00C72A59"/>
    <w:rsid w:val="00CA57AB"/>
    <w:rsid w:val="00EA0BD7"/>
    <w:rsid w:val="00F0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6AA0E4CE8D4109A78193BB956057F4">
    <w:name w:val="DB6AA0E4CE8D4109A78193BB956057F4"/>
  </w:style>
  <w:style w:type="paragraph" w:customStyle="1" w:styleId="49456A6A96EB45E481CA4527E3BD48A8">
    <w:name w:val="49456A6A96EB45E481CA4527E3BD48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7FDAC85FABB54DAEFAFF0EFE2370B2" ma:contentTypeVersion="12" ma:contentTypeDescription="Create a new document." ma:contentTypeScope="" ma:versionID="3e469a5030b98619c3eb2abc5da57d97">
  <xsd:schema xmlns:xsd="http://www.w3.org/2001/XMLSchema" xmlns:xs="http://www.w3.org/2001/XMLSchema" xmlns:p="http://schemas.microsoft.com/office/2006/metadata/properties" xmlns:ns3="f706b35f-e2bb-4d4c-9cca-a2400226db37" xmlns:ns4="f40832a4-be7f-4a80-84ae-9097cdc19943" targetNamespace="http://schemas.microsoft.com/office/2006/metadata/properties" ma:root="true" ma:fieldsID="134e8f42308b3887401b5da04200b09c" ns3:_="" ns4:_="">
    <xsd:import namespace="f706b35f-e2bb-4d4c-9cca-a2400226db37"/>
    <xsd:import namespace="f40832a4-be7f-4a80-84ae-9097cdc199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6b35f-e2bb-4d4c-9cca-a2400226db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832a4-be7f-4a80-84ae-9097cdc1994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17B8C-ECB3-49FE-A63E-9B513962DE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7434BA-128A-46C9-8AE8-B4119AB9A4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710576-D89D-44A0-8D1F-D83E9A7F6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06b35f-e2bb-4d4c-9cca-a2400226db37"/>
    <ds:schemaRef ds:uri="f40832a4-be7f-4a80-84ae-9097cdc199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C:\Users\Melle\Downloads\tf02918880_win32.dotx</Template>
  <TotalTime>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Firstname Lastname</dc:creator>
  <cp:keywords/>
  <cp:lastModifiedBy>Melles, Tommy</cp:lastModifiedBy>
  <cp:revision>2</cp:revision>
  <dcterms:created xsi:type="dcterms:W3CDTF">2023-04-18T18:36:00Z</dcterms:created>
  <dcterms:modified xsi:type="dcterms:W3CDTF">2023-04-18T18:36:00Z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0x010100F47FDAC85FABB54DAEFAFF0EFE2370B2</vt:lpwstr>
  </property>
</Properties>
</file>